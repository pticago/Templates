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37" w:rsidRDefault="004A4437">
      <w:pPr>
        <w:rPr>
          <w:b/>
        </w:rPr>
      </w:pPr>
    </w:p>
    <w:p w:rsidR="00797913" w:rsidRDefault="004A4437" w:rsidP="00797913">
      <w:pPr>
        <w:jc w:val="center"/>
        <w:rPr>
          <w:b/>
          <w:sz w:val="32"/>
        </w:rPr>
      </w:pPr>
      <w:r w:rsidRPr="000C315E">
        <w:rPr>
          <w:rFonts w:ascii="Arial" w:hAnsi="Arial"/>
          <w:b/>
          <w:sz w:val="28"/>
        </w:rPr>
        <w:t>Obrazac za izradu Specific Operations Risk Assessment (SORA)</w:t>
      </w:r>
    </w:p>
    <w:p w:rsidR="004A4437" w:rsidRPr="00797913" w:rsidRDefault="000C315E" w:rsidP="00797913">
      <w:pPr>
        <w:jc w:val="center"/>
        <w:rPr>
          <w:b/>
          <w:sz w:val="32"/>
        </w:rPr>
      </w:pPr>
      <w:r>
        <w:rPr>
          <w:b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6162675" cy="295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F97E" id="Rectangle 10" o:spid="_x0000_s1026" style="position:absolute;margin-left:0;margin-top:25.1pt;width:485.25pt;height:23.2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A4437" w:rsidRDefault="00BC27EF" w:rsidP="00BC27EF">
      <w:pPr>
        <w:jc w:val="center"/>
        <w:rPr>
          <w:b/>
          <w:sz w:val="28"/>
        </w:rPr>
      </w:pPr>
      <w:r w:rsidRPr="000C315E">
        <w:rPr>
          <w:b/>
          <w:sz w:val="28"/>
        </w:rPr>
        <w:t>OSOBNI PODACI</w:t>
      </w:r>
    </w:p>
    <w:p w:rsidR="000C315E" w:rsidRPr="000C315E" w:rsidRDefault="000C315E" w:rsidP="00BC27EF">
      <w:pPr>
        <w:jc w:val="center"/>
        <w:rPr>
          <w:b/>
          <w:sz w:val="28"/>
        </w:rPr>
      </w:pPr>
    </w:p>
    <w:p w:rsidR="002314CB" w:rsidRDefault="002D5EC6">
      <w:r w:rsidRPr="00237708">
        <w:rPr>
          <w:b/>
        </w:rPr>
        <w:t>Ime</w:t>
      </w:r>
      <w:r w:rsidR="006241E4" w:rsidRPr="00237708">
        <w:rPr>
          <w:b/>
        </w:rPr>
        <w:t xml:space="preserve"> i prezime</w:t>
      </w:r>
      <w:r w:rsidR="002314CB" w:rsidRPr="00237708">
        <w:rPr>
          <w:b/>
        </w:rPr>
        <w:t>:</w:t>
      </w:r>
      <w:r w:rsidR="002314CB">
        <w:t xml:space="preserve"> </w:t>
      </w:r>
      <w:r w:rsidR="005772C0">
        <w:fldChar w:fldCharType="begin"/>
      </w:r>
      <w:r w:rsidR="005772C0">
        <w:instrText xml:space="preserve"> FILLIN  Ime \d #Ime  \* MERGEFORMAT </w:instrText>
      </w:r>
      <w:r w:rsidR="005772C0">
        <w:fldChar w:fldCharType="separate"/>
      </w:r>
      <w:r w:rsidR="006635D3">
        <w:t>#Ime</w:t>
      </w:r>
      <w:r w:rsidR="005772C0">
        <w:fldChar w:fldCharType="end"/>
      </w:r>
      <w:r w:rsidR="006241E4">
        <w:t xml:space="preserve"> </w:t>
      </w:r>
      <w:r>
        <w:t xml:space="preserve"> </w:t>
      </w:r>
      <w:r w:rsidR="005772C0">
        <w:fldChar w:fldCharType="begin"/>
      </w:r>
      <w:r w:rsidR="005772C0">
        <w:instrText xml:space="preserve"> FILLIN  Prezime \d #Prezime  \* MERGEFORMAT </w:instrText>
      </w:r>
      <w:r w:rsidR="005772C0">
        <w:fldChar w:fldCharType="separate"/>
      </w:r>
      <w:r w:rsidR="006635D3">
        <w:t>#Prezime</w:t>
      </w:r>
      <w:r w:rsidR="005772C0">
        <w:fldChar w:fldCharType="end"/>
      </w:r>
    </w:p>
    <w:p w:rsidR="000207F6" w:rsidRDefault="000207F6">
      <w:r w:rsidRPr="00237708">
        <w:rPr>
          <w:b/>
        </w:rPr>
        <w:t>Adresa:</w:t>
      </w:r>
      <w:r>
        <w:t xml:space="preserve"> </w:t>
      </w:r>
      <w:r w:rsidR="005772C0">
        <w:fldChar w:fldCharType="begin"/>
      </w:r>
      <w:r w:rsidR="005772C0">
        <w:instrText xml:space="preserve"> FILLIN  Adresa \d #Adresa  \* MERGEFORMAT </w:instrText>
      </w:r>
      <w:r w:rsidR="005772C0">
        <w:fldChar w:fldCharType="separate"/>
      </w:r>
      <w:r w:rsidR="006635D3">
        <w:t>#Adresa</w:t>
      </w:r>
      <w:r w:rsidR="005772C0">
        <w:fldChar w:fldCharType="end"/>
      </w:r>
    </w:p>
    <w:p w:rsidR="006241E4" w:rsidRDefault="006241E4">
      <w:r w:rsidRPr="00237708">
        <w:rPr>
          <w:b/>
        </w:rPr>
        <w:t>Telefon:</w:t>
      </w:r>
      <w:r>
        <w:t xml:space="preserve"> </w:t>
      </w:r>
      <w:r w:rsidR="005772C0">
        <w:fldChar w:fldCharType="begin"/>
      </w:r>
      <w:r w:rsidR="005772C0">
        <w:instrText xml:space="preserve"> FILLIN  Telefon \d #Telefon  \* MERGEFORMAT </w:instrText>
      </w:r>
      <w:r w:rsidR="005772C0">
        <w:fldChar w:fldCharType="separate"/>
      </w:r>
      <w:r w:rsidR="006635D3">
        <w:t>#Telefon</w:t>
      </w:r>
      <w:r w:rsidR="005772C0">
        <w:fldChar w:fldCharType="end"/>
      </w:r>
    </w:p>
    <w:p w:rsidR="006241E4" w:rsidRDefault="006241E4">
      <w:r w:rsidRPr="00237708">
        <w:rPr>
          <w:b/>
        </w:rPr>
        <w:t>E-mail:</w:t>
      </w:r>
      <w:r>
        <w:t xml:space="preserve"> </w:t>
      </w:r>
      <w:fldSimple w:instr=" FILLIN  Email \d #Email  \* MERGEFORMAT ">
        <w:r w:rsidR="006635D3">
          <w:t>#Email</w:t>
        </w:r>
      </w:fldSimple>
    </w:p>
    <w:p w:rsidR="00BC27EF" w:rsidRDefault="000C315E">
      <w:r>
        <w:rPr>
          <w:b/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3E2962" wp14:editId="00C64C5A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162675" cy="2952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F6C09" id="Rectangle 11" o:spid="_x0000_s1026" style="position:absolute;margin-left:0;margin-top:18.7pt;width:485.25pt;height:23.2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BC27EF" w:rsidRDefault="00BC27EF" w:rsidP="00BC27EF">
      <w:pPr>
        <w:jc w:val="center"/>
        <w:rPr>
          <w:b/>
          <w:sz w:val="28"/>
        </w:rPr>
      </w:pPr>
      <w:r w:rsidRPr="000C315E">
        <w:rPr>
          <w:b/>
          <w:sz w:val="28"/>
        </w:rPr>
        <w:t>PODACI O REZERVACIJI</w:t>
      </w:r>
    </w:p>
    <w:p w:rsidR="000C315E" w:rsidRPr="000C315E" w:rsidRDefault="000C315E" w:rsidP="00BC27EF">
      <w:pPr>
        <w:jc w:val="center"/>
        <w:rPr>
          <w:b/>
          <w:sz w:val="28"/>
        </w:rPr>
      </w:pPr>
    </w:p>
    <w:p w:rsidR="00B35A56" w:rsidRDefault="00B35A56" w:rsidP="00B35A56">
      <w:r>
        <w:rPr>
          <w:b/>
        </w:rPr>
        <w:t>UAS p</w:t>
      </w:r>
      <w:r w:rsidRPr="00237708">
        <w:rPr>
          <w:b/>
        </w:rPr>
        <w:t>roizvođač:</w:t>
      </w:r>
      <w:r>
        <w:t xml:space="preserve"> </w:t>
      </w:r>
      <w:fldSimple w:instr=" FILLIN  UasProizvodjac \d #UasProizvodjac  \* MERGEFORMAT ">
        <w:r w:rsidR="00C76AE2">
          <w:t>#UasProizvodjac</w:t>
        </w:r>
      </w:fldSimple>
    </w:p>
    <w:p w:rsidR="00B35A56" w:rsidRDefault="00B35A56" w:rsidP="00B35A56">
      <w:r w:rsidRPr="00BD4F59">
        <w:rPr>
          <w:b/>
        </w:rPr>
        <w:t>UAS model:</w:t>
      </w:r>
      <w:r>
        <w:t xml:space="preserve"> </w:t>
      </w:r>
      <w:r>
        <w:fldChar w:fldCharType="begin"/>
      </w:r>
      <w:r>
        <w:instrText xml:space="preserve"> FILLIN   \* MERGEFORMAT </w:instrText>
      </w:r>
      <w:r>
        <w:fldChar w:fldCharType="end"/>
      </w:r>
      <w:fldSimple w:instr=" FILLIN  UasModel \d #UasModel  \* MERGEFORMAT ">
        <w:r w:rsidR="00C76AE2">
          <w:t>#UasModel</w:t>
        </w:r>
      </w:fldSimple>
    </w:p>
    <w:p w:rsidR="00B35A56" w:rsidRDefault="00B35A56" w:rsidP="00B35A56">
      <w:r w:rsidRPr="00237708">
        <w:rPr>
          <w:b/>
        </w:rPr>
        <w:t>Rez</w:t>
      </w:r>
      <w:r>
        <w:rPr>
          <w:b/>
        </w:rPr>
        <w:t>ervacija</w:t>
      </w:r>
      <w:r w:rsidRPr="00237708">
        <w:rPr>
          <w:b/>
        </w:rPr>
        <w:t xml:space="preserve">ID: </w:t>
      </w:r>
      <w:fldSimple w:instr=" FILLIN  RezID \d #RezID  \* MERGEFORMAT ">
        <w:r w:rsidR="00C76AE2">
          <w:t>#RezID</w:t>
        </w:r>
      </w:fldSimple>
    </w:p>
    <w:p w:rsidR="00B35A56" w:rsidRDefault="00B35A56" w:rsidP="00B35A56">
      <w:r w:rsidRPr="00D370FD">
        <w:rPr>
          <w:b/>
        </w:rPr>
        <w:t>Naziv aero:</w:t>
      </w:r>
      <w:r w:rsidR="00EE432C">
        <w:t xml:space="preserve"> </w:t>
      </w:r>
      <w:fldSimple w:instr=" FILLIN  NazivAero \d #NazivAero  \* MERGEFORMAT ">
        <w:r w:rsidR="00C76AE2">
          <w:t>#NazivAero</w:t>
        </w:r>
      </w:fldSimple>
    </w:p>
    <w:p w:rsidR="00B35A56" w:rsidRDefault="00B35A56" w:rsidP="00B35A56">
      <w:r w:rsidRPr="00237708">
        <w:rPr>
          <w:b/>
        </w:rPr>
        <w:t>Naziv priredbe:</w:t>
      </w:r>
      <w:r>
        <w:t xml:space="preserve"> </w:t>
      </w:r>
      <w:fldSimple w:instr=" FILLIN  NazivPriredbe \d #NazivPriredbe  \* MERGEFORMAT ">
        <w:r w:rsidR="00C76AE2">
          <w:t>#NazivPriredbe</w:t>
        </w:r>
      </w:fldSimple>
    </w:p>
    <w:p w:rsidR="00B35A56" w:rsidRDefault="00B35A56" w:rsidP="00B35A56">
      <w:r>
        <w:rPr>
          <w:b/>
        </w:rPr>
        <w:t>Lokacija</w:t>
      </w:r>
      <w:r w:rsidRPr="00237708">
        <w:rPr>
          <w:b/>
        </w:rPr>
        <w:t xml:space="preserve">: </w:t>
      </w:r>
      <w:fldSimple w:instr=" FILLIN  Lokacija \d #Lokacija  \* MERGEFORMAT ">
        <w:r w:rsidR="00C76AE2">
          <w:t>#Lokacija</w:t>
        </w:r>
      </w:fldSimple>
    </w:p>
    <w:p w:rsidR="00B35A56" w:rsidRDefault="00B35A56" w:rsidP="00B35A56">
      <w:r w:rsidRPr="00237708">
        <w:rPr>
          <w:b/>
        </w:rPr>
        <w:t>Gornja granica:</w:t>
      </w:r>
      <w:r>
        <w:t xml:space="preserve"> </w:t>
      </w:r>
      <w:fldSimple w:instr=" FILLIN  GornjaGranica \d #GornjaGranica  \* MERGEFORMAT ">
        <w:r w:rsidR="00C76AE2">
          <w:t>#GornjaGranica</w:t>
        </w:r>
      </w:fldSimple>
    </w:p>
    <w:p w:rsidR="00B35A56" w:rsidRDefault="00B35A56" w:rsidP="00B35A56">
      <w:r w:rsidRPr="00237708">
        <w:rPr>
          <w:b/>
        </w:rPr>
        <w:t>Donja granica:</w:t>
      </w:r>
      <w:r>
        <w:t xml:space="preserve"> </w:t>
      </w:r>
      <w:fldSimple w:instr=" FILLIN  DonjaGranica \d #DonjaGranica  \* MERGEFORMAT ">
        <w:r w:rsidR="00C76AE2">
          <w:t>#DonjaGranica</w:t>
        </w:r>
      </w:fldSimple>
    </w:p>
    <w:p w:rsidR="00B35A56" w:rsidRPr="00237708" w:rsidRDefault="00B35A56" w:rsidP="00B35A56">
      <w:r w:rsidRPr="00237708">
        <w:rPr>
          <w:b/>
        </w:rPr>
        <w:t xml:space="preserve">Polumjer: </w:t>
      </w:r>
      <w:fldSimple w:instr=" FILLIN  Polumjer \d #Polumjer  \* MERGEFORMAT ">
        <w:r w:rsidR="00C76AE2">
          <w:t>#Polumjer</w:t>
        </w:r>
      </w:fldSimple>
    </w:p>
    <w:p w:rsidR="00B35A56" w:rsidRDefault="00B35A56" w:rsidP="00B35A56">
      <w:r w:rsidRPr="00237708">
        <w:rPr>
          <w:b/>
        </w:rPr>
        <w:t>Datum početka:</w:t>
      </w:r>
      <w:r>
        <w:t xml:space="preserve"> </w:t>
      </w:r>
      <w:fldSimple w:instr=" FILLIN  DatumPocetka \d #DatumPocetka  \* MERGEFORMAT ">
        <w:r w:rsidR="00C76AE2">
          <w:t>#DatumPocetka</w:t>
        </w:r>
      </w:fldSimple>
    </w:p>
    <w:p w:rsidR="00B35A56" w:rsidRDefault="00B35A56" w:rsidP="00B35A56">
      <w:r w:rsidRPr="00237708">
        <w:rPr>
          <w:b/>
        </w:rPr>
        <w:t>Vrijeme od:</w:t>
      </w:r>
      <w:r>
        <w:t xml:space="preserve"> </w:t>
      </w:r>
      <w:fldSimple w:instr=" FILLIN  VrijemeOd \d #VrijemeOd  \* MERGEFORMAT ">
        <w:r w:rsidR="00C76AE2">
          <w:t>#VrijemeOd</w:t>
        </w:r>
      </w:fldSimple>
    </w:p>
    <w:p w:rsidR="00B35A56" w:rsidRDefault="00B35A56" w:rsidP="00B35A56">
      <w:r w:rsidRPr="00237708">
        <w:rPr>
          <w:b/>
        </w:rPr>
        <w:t>Datum završetka:</w:t>
      </w:r>
      <w:r>
        <w:t xml:space="preserve"> </w:t>
      </w:r>
      <w:fldSimple w:instr=" FILLIN  DatumZavrsetka \d #DatumZavrsetka  \* MERGEFORMAT ">
        <w:r w:rsidR="00C76AE2">
          <w:t>#DatumZavrsetka</w:t>
        </w:r>
      </w:fldSimple>
    </w:p>
    <w:p w:rsidR="00B35A56" w:rsidRPr="00237708" w:rsidRDefault="00B35A56" w:rsidP="00B35A56">
      <w:r w:rsidRPr="00237708">
        <w:rPr>
          <w:b/>
        </w:rPr>
        <w:t>Vrijeme do:</w:t>
      </w:r>
      <w:r w:rsidR="00EE432C">
        <w:t xml:space="preserve"> </w:t>
      </w:r>
      <w:fldSimple w:instr=" FILLIN  VrijemeDo \d #VrijemeDo  \* MERGEFORMAT ">
        <w:r w:rsidR="00C76AE2">
          <w:t>#VrijemeDo</w:t>
        </w:r>
      </w:fldSimple>
      <w:r w:rsidR="00EE432C" w:rsidRPr="00237708">
        <w:t xml:space="preserve"> </w:t>
      </w:r>
    </w:p>
    <w:p w:rsidR="00B665D7" w:rsidRPr="00237708" w:rsidRDefault="00806611">
      <w:r>
        <w:rPr>
          <w:b/>
        </w:rPr>
        <w:t>Datum zahtjeva:</w:t>
      </w:r>
      <w:r w:rsidRPr="00806611">
        <w:t xml:space="preserve"> </w:t>
      </w:r>
      <w:fldSimple w:instr=" FILLIN  DatumZahtjeva \d #DatumZahtjeva  \* MERGEFORMAT ">
        <w:r w:rsidR="00C76AE2">
          <w:t>#DatumZahtjeva</w:t>
        </w:r>
      </w:fldSimple>
      <w:bookmarkStart w:id="0" w:name="_GoBack"/>
      <w:bookmarkEnd w:id="0"/>
    </w:p>
    <w:sectPr w:rsidR="00B665D7" w:rsidRPr="00237708" w:rsidSect="004A4437">
      <w:headerReference w:type="default" r:id="rId7"/>
      <w:pgSz w:w="12240" w:h="15840"/>
      <w:pgMar w:top="1417" w:right="1417" w:bottom="1417" w:left="1417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2C0" w:rsidRDefault="005772C0" w:rsidP="004A4437">
      <w:pPr>
        <w:spacing w:after="0" w:line="240" w:lineRule="auto"/>
      </w:pPr>
      <w:r>
        <w:separator/>
      </w:r>
    </w:p>
  </w:endnote>
  <w:endnote w:type="continuationSeparator" w:id="0">
    <w:p w:rsidR="005772C0" w:rsidRDefault="005772C0" w:rsidP="004A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2C0" w:rsidRDefault="005772C0" w:rsidP="004A4437">
      <w:pPr>
        <w:spacing w:after="0" w:line="240" w:lineRule="auto"/>
      </w:pPr>
      <w:r>
        <w:separator/>
      </w:r>
    </w:p>
  </w:footnote>
  <w:footnote w:type="continuationSeparator" w:id="0">
    <w:p w:rsidR="005772C0" w:rsidRDefault="005772C0" w:rsidP="004A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37" w:rsidRDefault="004A4437" w:rsidP="004A4437">
    <w:pPr>
      <w:pStyle w:val="Header"/>
    </w:pPr>
    <w:r>
      <w:rPr>
        <w:noProof/>
        <w:lang w:eastAsia="hr-HR"/>
      </w:rPr>
      <w:drawing>
        <wp:inline distT="0" distB="0" distL="0" distR="0">
          <wp:extent cx="2981325" cy="790575"/>
          <wp:effectExtent l="0" t="0" r="9525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13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                                                                                                </w:t>
    </w:r>
  </w:p>
  <w:p w:rsidR="004A4437" w:rsidRDefault="004A4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F4"/>
    <w:rsid w:val="00006139"/>
    <w:rsid w:val="000207F6"/>
    <w:rsid w:val="00026A39"/>
    <w:rsid w:val="000C315E"/>
    <w:rsid w:val="001611CE"/>
    <w:rsid w:val="00195A14"/>
    <w:rsid w:val="001C301A"/>
    <w:rsid w:val="001C338B"/>
    <w:rsid w:val="002314CB"/>
    <w:rsid w:val="00237708"/>
    <w:rsid w:val="0027777E"/>
    <w:rsid w:val="002B2C9E"/>
    <w:rsid w:val="002D5EC6"/>
    <w:rsid w:val="003A4DEF"/>
    <w:rsid w:val="003C1653"/>
    <w:rsid w:val="004A4437"/>
    <w:rsid w:val="005567CC"/>
    <w:rsid w:val="005772C0"/>
    <w:rsid w:val="005D035B"/>
    <w:rsid w:val="00613BFF"/>
    <w:rsid w:val="006241E4"/>
    <w:rsid w:val="006635D3"/>
    <w:rsid w:val="0067008A"/>
    <w:rsid w:val="00695B69"/>
    <w:rsid w:val="0076170A"/>
    <w:rsid w:val="00762850"/>
    <w:rsid w:val="00797913"/>
    <w:rsid w:val="00806611"/>
    <w:rsid w:val="00823594"/>
    <w:rsid w:val="00841236"/>
    <w:rsid w:val="008672F5"/>
    <w:rsid w:val="008B2C3E"/>
    <w:rsid w:val="008B6611"/>
    <w:rsid w:val="008F10B2"/>
    <w:rsid w:val="00905007"/>
    <w:rsid w:val="009F20B4"/>
    <w:rsid w:val="00A234C4"/>
    <w:rsid w:val="00A93C36"/>
    <w:rsid w:val="00AC6BBD"/>
    <w:rsid w:val="00AE0B63"/>
    <w:rsid w:val="00B35A56"/>
    <w:rsid w:val="00B3704C"/>
    <w:rsid w:val="00B52184"/>
    <w:rsid w:val="00B665D7"/>
    <w:rsid w:val="00BA0B21"/>
    <w:rsid w:val="00BB0BAF"/>
    <w:rsid w:val="00BC27EF"/>
    <w:rsid w:val="00BD37BC"/>
    <w:rsid w:val="00BD4F59"/>
    <w:rsid w:val="00C76AE2"/>
    <w:rsid w:val="00CB1CE7"/>
    <w:rsid w:val="00D370FD"/>
    <w:rsid w:val="00DF4053"/>
    <w:rsid w:val="00E2322F"/>
    <w:rsid w:val="00EE432C"/>
    <w:rsid w:val="00EF52F4"/>
    <w:rsid w:val="00F10AD2"/>
    <w:rsid w:val="00F51336"/>
    <w:rsid w:val="00F749B1"/>
    <w:rsid w:val="00FE01BC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CFEE95-9070-4697-9835-E30EC71C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C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9E"/>
    <w:rPr>
      <w:rFonts w:ascii="Segoe UI" w:hAnsi="Segoe UI" w:cs="Segoe UI"/>
      <w:sz w:val="18"/>
      <w:szCs w:val="18"/>
      <w:lang w:val="hr-HR"/>
    </w:rPr>
  </w:style>
  <w:style w:type="character" w:styleId="PlaceholderText">
    <w:name w:val="Placeholder Text"/>
    <w:basedOn w:val="DefaultParagraphFont"/>
    <w:uiPriority w:val="99"/>
    <w:semiHidden/>
    <w:rsid w:val="00A93C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3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4A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37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template_fill_in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18F6F-7EB4-4752-B383-D0EF8E16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template_fill_in2.dotx</Template>
  <TotalTime>667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Pticar</dc:creator>
  <cp:keywords/>
  <dc:description/>
  <cp:lastModifiedBy>Goran Pticar</cp:lastModifiedBy>
  <cp:revision>38</cp:revision>
  <cp:lastPrinted>2021-09-08T07:12:00Z</cp:lastPrinted>
  <dcterms:created xsi:type="dcterms:W3CDTF">2021-09-08T08:56:00Z</dcterms:created>
  <dcterms:modified xsi:type="dcterms:W3CDTF">2021-09-28T09:48:00Z</dcterms:modified>
</cp:coreProperties>
</file>